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5A" w:rsidRDefault="005E720C" w:rsidP="005E720C">
      <w:pPr>
        <w:pStyle w:val="a3"/>
      </w:pPr>
      <w:r>
        <w:rPr>
          <w:noProof/>
        </w:rPr>
        <w:drawing>
          <wp:inline distT="0" distB="0" distL="0" distR="0">
            <wp:extent cx="8952893" cy="5923544"/>
            <wp:effectExtent l="0" t="0" r="635" b="1270"/>
            <wp:docPr id="1" name="Рисунок 1" descr="C:\Users\Аксёнова\AppData\Local\Packages\Microsoft.Windows.Photos_8wekyb3d8bbwe\TempState\ShareServiceTempFolder\БД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ксёнова\AppData\Local\Packages\Microsoft.Windows.Photos_8wekyb3d8bbwe\TempState\ShareServiceTempFolder\БД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017" cy="59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E5A" w:rsidSect="005E72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A6"/>
    <w:rsid w:val="005E720C"/>
    <w:rsid w:val="006D29A6"/>
    <w:rsid w:val="00B9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2F3E"/>
  <w15:chartTrackingRefBased/>
  <w15:docId w15:val="{AAE2FE85-97DE-4524-8DE5-75867F9C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79704A93.dotm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Александровна Аксёнова</dc:creator>
  <cp:keywords/>
  <dc:description/>
  <cp:lastModifiedBy>Наталья Александровна Аксёнова</cp:lastModifiedBy>
  <cp:revision>2</cp:revision>
  <dcterms:created xsi:type="dcterms:W3CDTF">2024-02-26T12:16:00Z</dcterms:created>
  <dcterms:modified xsi:type="dcterms:W3CDTF">2024-02-26T12:17:00Z</dcterms:modified>
</cp:coreProperties>
</file>