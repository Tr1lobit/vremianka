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5A" w:rsidRDefault="00CE2A1D">
      <w:r>
        <w:rPr>
          <w:noProof/>
          <w:lang w:eastAsia="ru-RU"/>
        </w:rPr>
        <w:drawing>
          <wp:inline distT="0" distB="0" distL="0" distR="0" wp14:anchorId="56733186" wp14:editId="6F1ADBD5">
            <wp:extent cx="5213350" cy="503860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0" t="6272" r="60021" b="27974"/>
                    <a:stretch/>
                  </pic:blipFill>
                  <pic:spPr bwMode="auto">
                    <a:xfrm>
                      <a:off x="0" y="0"/>
                      <a:ext cx="5219208" cy="504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6A"/>
    <w:rsid w:val="00B93E5A"/>
    <w:rsid w:val="00CE2A1D"/>
    <w:rsid w:val="00EB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59AA7-4CD4-4675-974F-835EA76C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C62EFB67.dotm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Александровна Аксёнова</dc:creator>
  <cp:keywords/>
  <dc:description/>
  <cp:lastModifiedBy>Наталья Александровна Аксёнова</cp:lastModifiedBy>
  <cp:revision>2</cp:revision>
  <dcterms:created xsi:type="dcterms:W3CDTF">2024-03-01T09:51:00Z</dcterms:created>
  <dcterms:modified xsi:type="dcterms:W3CDTF">2024-03-01T09:51:00Z</dcterms:modified>
</cp:coreProperties>
</file>