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5A" w:rsidRDefault="00ED0CFB" w:rsidP="00ED0CFB">
      <w:pPr>
        <w:jc w:val="center"/>
        <w:rPr>
          <w:b/>
          <w:sz w:val="32"/>
        </w:rPr>
      </w:pPr>
      <w:proofErr w:type="spellStart"/>
      <w:r w:rsidRPr="00ED0CFB">
        <w:rPr>
          <w:b/>
          <w:sz w:val="32"/>
        </w:rPr>
        <w:t>EmployeesPage.xaml.cs</w:t>
      </w:r>
      <w:proofErr w:type="spellEnd"/>
    </w:p>
    <w:p w:rsidR="00ED0CFB" w:rsidRDefault="00ED0CFB" w:rsidP="00ED0CFB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796D5237" wp14:editId="0693806E">
            <wp:extent cx="5525575" cy="7552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98" t="6042" r="61015" b="11853"/>
                    <a:stretch/>
                  </pic:blipFill>
                  <pic:spPr bwMode="auto">
                    <a:xfrm>
                      <a:off x="0" y="0"/>
                      <a:ext cx="5543710" cy="75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CFB" w:rsidRDefault="00ED0CFB" w:rsidP="00ED0CFB">
      <w:pPr>
        <w:jc w:val="center"/>
        <w:rPr>
          <w:b/>
          <w:sz w:val="32"/>
        </w:rPr>
      </w:pPr>
    </w:p>
    <w:p w:rsidR="00ED0CFB" w:rsidRDefault="00ED0CFB" w:rsidP="00ED0CFB">
      <w:pPr>
        <w:jc w:val="center"/>
        <w:rPr>
          <w:b/>
          <w:sz w:val="32"/>
        </w:rPr>
      </w:pPr>
    </w:p>
    <w:p w:rsidR="00ED0CFB" w:rsidRDefault="00ED0CFB" w:rsidP="00ED0CFB">
      <w:pPr>
        <w:jc w:val="center"/>
        <w:rPr>
          <w:b/>
          <w:sz w:val="32"/>
        </w:rPr>
      </w:pPr>
    </w:p>
    <w:p w:rsidR="00ED0CFB" w:rsidRDefault="00ED0CFB" w:rsidP="00ED0CFB">
      <w:pPr>
        <w:jc w:val="center"/>
        <w:rPr>
          <w:b/>
          <w:sz w:val="32"/>
        </w:rPr>
      </w:pPr>
      <w:proofErr w:type="spellStart"/>
      <w:r w:rsidRPr="00ED0CFB">
        <w:rPr>
          <w:b/>
          <w:sz w:val="32"/>
        </w:rPr>
        <w:lastRenderedPageBreak/>
        <w:t>ShiftsPage.xaml.cs</w:t>
      </w:r>
      <w:proofErr w:type="spellEnd"/>
    </w:p>
    <w:p w:rsidR="00ED0CFB" w:rsidRPr="00ED0CFB" w:rsidRDefault="00ED0CFB" w:rsidP="00ED0CFB">
      <w:pPr>
        <w:jc w:val="center"/>
        <w:rPr>
          <w:b/>
          <w:sz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4C2C880" wp14:editId="4E96881A">
            <wp:extent cx="5522026" cy="6400482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8" t="6042" r="60851" b="23585"/>
                    <a:stretch/>
                  </pic:blipFill>
                  <pic:spPr bwMode="auto">
                    <a:xfrm>
                      <a:off x="0" y="0"/>
                      <a:ext cx="5542129" cy="642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D0CFB" w:rsidRPr="00ED0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58"/>
    <w:rsid w:val="003A7558"/>
    <w:rsid w:val="00B93E5A"/>
    <w:rsid w:val="00E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26AB"/>
  <w15:chartTrackingRefBased/>
  <w15:docId w15:val="{5250D672-8F03-4616-865A-095C50F5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6DAA20D8.dotm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Александровна Аксёнова</dc:creator>
  <cp:keywords/>
  <dc:description/>
  <cp:lastModifiedBy>Наталья Александровна Аксёнова</cp:lastModifiedBy>
  <cp:revision>2</cp:revision>
  <dcterms:created xsi:type="dcterms:W3CDTF">2024-02-26T06:28:00Z</dcterms:created>
  <dcterms:modified xsi:type="dcterms:W3CDTF">2024-02-26T06:29:00Z</dcterms:modified>
</cp:coreProperties>
</file>